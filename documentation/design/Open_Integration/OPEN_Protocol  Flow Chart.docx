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6B" w:rsidRDefault="0010626B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74.75pt;margin-top:-5.25pt;width:101.25pt;height:24pt;z-index:251648000" strokecolor="#92cddc" strokeweight="1pt">
            <v:fill color2="#b6dde8" focusposition="1" focussize="" focus="100%" type="gradient"/>
            <v:shadow on="t" type="perspective" color="#205867" opacity=".5" offset="1pt" offset2="-3pt"/>
            <v:textbox>
              <w:txbxContent>
                <w:p w:rsidR="0010626B" w:rsidRDefault="0010626B" w:rsidP="005D3511">
                  <w:pPr>
                    <w:jc w:val="center"/>
                  </w:pPr>
                  <w:r>
                    <w:t>Concept Approval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6.55pt;margin-top:18.75pt;width:.05pt;height:42pt;z-index:251649024" o:connectortype="straight">
            <v:stroke endarrow="block"/>
          </v:shape>
        </w:pict>
      </w:r>
    </w:p>
    <w:p w:rsidR="0010626B" w:rsidRDefault="0010626B" w:rsidP="007A04B7">
      <w:pPr>
        <w:tabs>
          <w:tab w:val="left" w:pos="6510"/>
        </w:tabs>
      </w:pPr>
      <w:r>
        <w:tab/>
      </w:r>
    </w:p>
    <w:p w:rsidR="0010626B" w:rsidRDefault="0010626B" w:rsidP="007A04B7">
      <w:pPr>
        <w:tabs>
          <w:tab w:val="left" w:pos="6510"/>
        </w:tabs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28" type="#_x0000_t114" style="position:absolute;margin-left:157.5pt;margin-top:9.85pt;width:135pt;height:48.75pt;z-index:251637760" strokecolor="#92cddc" strokeweight="1pt">
            <v:fill color2="#b6dde8" focusposition="1" focussize="" focus="100%" type="gradient"/>
            <v:shadow on="t" type="perspective" color="#205867" opacity=".5" offset="1pt" offset2="-3pt"/>
            <v:textbox>
              <w:txbxContent>
                <w:p w:rsidR="0010626B" w:rsidRDefault="0010626B" w:rsidP="005D351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Protocol Development</w:t>
                  </w:r>
                </w:p>
                <w:p w:rsidR="0010626B" w:rsidRPr="00712CA1" w:rsidRDefault="0010626B" w:rsidP="005D351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With OPEN Text</w:t>
                  </w:r>
                </w:p>
              </w:txbxContent>
            </v:textbox>
          </v:shape>
        </w:pict>
      </w:r>
    </w:p>
    <w:p w:rsidR="0010626B" w:rsidRDefault="0010626B" w:rsidP="007A04B7">
      <w:pPr>
        <w:tabs>
          <w:tab w:val="left" w:pos="6510"/>
        </w:tabs>
      </w:pPr>
      <w:r>
        <w:rPr>
          <w:noProof/>
        </w:rPr>
        <w:pict>
          <v:shape id="_x0000_s1029" type="#_x0000_t32" style="position:absolute;margin-left:416.25pt;margin-top:2.4pt;width:0;height:75pt;z-index:25166540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59.25pt;margin-top:2.4pt;width:0;height:78.8pt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59.25pt;margin-top:2.4pt;width:98.25pt;height:0;flip:x;z-index:251663360" o:connectortype="straight"/>
        </w:pict>
      </w:r>
      <w:r>
        <w:rPr>
          <w:noProof/>
        </w:rPr>
        <w:pict>
          <v:shape id="_x0000_s1032" type="#_x0000_t32" style="position:absolute;margin-left:292.5pt;margin-top:2.4pt;width:123.75pt;height:.75pt;z-index:251662336" o:connectortype="straight"/>
        </w:pict>
      </w:r>
    </w:p>
    <w:p w:rsidR="0010626B" w:rsidRDefault="0010626B" w:rsidP="007A04B7">
      <w:pPr>
        <w:tabs>
          <w:tab w:val="left" w:pos="6510"/>
        </w:tabs>
      </w:pPr>
    </w:p>
    <w:p w:rsidR="0010626B" w:rsidRDefault="0010626B" w:rsidP="007A04B7">
      <w:pPr>
        <w:tabs>
          <w:tab w:val="left" w:pos="6510"/>
        </w:tabs>
      </w:pPr>
    </w:p>
    <w:p w:rsidR="0010626B" w:rsidRDefault="0010626B" w:rsidP="007A04B7">
      <w:pPr>
        <w:tabs>
          <w:tab w:val="left" w:pos="6510"/>
        </w:tabs>
      </w:pPr>
      <w:r>
        <w:rPr>
          <w:noProof/>
        </w:rPr>
        <w:pict>
          <v:shape id="_x0000_s1033" type="#_x0000_t114" style="position:absolute;margin-left:7.5pt;margin-top:4.9pt;width:99pt;height:63.7pt;z-index:251638784" strokecolor="#fabf8f" strokeweight="1pt">
            <v:fill color2="#fbd4b4" focusposition="1" focussize="" focus="100%" type="gradient"/>
            <v:shadow on="t" type="perspective" color="#974706" opacity=".5" offset="1pt" offset2="-3pt"/>
            <v:textbox style="mso-next-textbox:#_x0000_s1033">
              <w:txbxContent>
                <w:p w:rsidR="0010626B" w:rsidRPr="00EA06E1" w:rsidRDefault="0010626B" w:rsidP="005D3511">
                  <w:pPr>
                    <w:jc w:val="center"/>
                  </w:pPr>
                  <w:r w:rsidRPr="00EA06E1">
                    <w:t xml:space="preserve">Group submits EC to EMMES for </w:t>
                  </w:r>
                  <w:smartTag w:uri="urn:schemas-microsoft-com:office:smarttags" w:element="stockticker">
                    <w:r w:rsidRPr="00EA06E1">
                      <w:t>CDE</w:t>
                    </w:r>
                  </w:smartTag>
                  <w:r w:rsidRPr="00EA06E1">
                    <w:t xml:space="preserve"> review.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297pt;margin-top:16.1pt;width:0;height:39pt;flip:y;z-index:251667456" o:connectortype="straight"/>
        </w:pict>
      </w:r>
      <w:r>
        <w:rPr>
          <w:noProof/>
        </w:rPr>
        <w:pict>
          <v:shape id="_x0000_s1035" type="#_x0000_t32" style="position:absolute;margin-left:162pt;margin-top:21.35pt;width:0;height:28.5pt;flip:y;z-index:251666432" o:connectortype="straight"/>
        </w:pict>
      </w:r>
      <w:r>
        <w:rPr>
          <w:noProof/>
        </w:rPr>
        <w:pict>
          <v:shape id="_x0000_s1036" type="#_x0000_t32" style="position:absolute;margin-left:106.5pt;margin-top:21.35pt;width:55.5pt;height:.05pt;flip:x;z-index:25165004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97pt;margin-top:16.05pt;width:81pt;height:.05pt;z-index:251651072" o:connectortype="straight">
            <v:stroke endarrow="block"/>
          </v:shape>
        </w:pict>
      </w:r>
      <w:r>
        <w:rPr>
          <w:noProof/>
        </w:rPr>
        <w:pict>
          <v:shape id="_x0000_s1038" type="#_x0000_t114" style="position:absolute;margin-left:378pt;margin-top:1.1pt;width:87.75pt;height:79.5pt;z-index:251639808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38">
              <w:txbxContent>
                <w:p w:rsidR="0010626B" w:rsidRDefault="0010626B" w:rsidP="007A04B7">
                  <w:pPr>
                    <w:spacing w:after="0" w:line="240" w:lineRule="auto"/>
                  </w:pPr>
                  <w:r>
                    <w:t>Group submits</w:t>
                  </w:r>
                </w:p>
                <w:p w:rsidR="0010626B" w:rsidRDefault="0010626B" w:rsidP="005D3511">
                  <w:pPr>
                    <w:spacing w:after="0" w:line="240" w:lineRule="auto"/>
                    <w:jc w:val="center"/>
                  </w:pPr>
                  <w:r>
                    <w:t>Protocol to CTEP for approval</w:t>
                  </w:r>
                </w:p>
                <w:p w:rsidR="0010626B" w:rsidRDefault="0010626B" w:rsidP="007A04B7">
                  <w:pPr>
                    <w:spacing w:after="0"/>
                  </w:pPr>
                </w:p>
              </w:txbxContent>
            </v:textbox>
          </v:shape>
        </w:pict>
      </w:r>
    </w:p>
    <w:p w:rsidR="0010626B" w:rsidRDefault="0010626B" w:rsidP="007A04B7">
      <w:pPr>
        <w:tabs>
          <w:tab w:val="left" w:pos="6510"/>
        </w:tabs>
      </w:pPr>
      <w:r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39" type="#_x0000_t121" style="position:absolute;margin-left:126.75pt;margin-top:24.4pt;width:66.75pt;height:55.5pt;z-index:251644928" strokecolor="#fabf8f" strokeweight="1pt">
            <v:fill color2="#fbd4b4" focusposition="1" focussize="" focus="100%" type="gradient"/>
            <v:shadow on="t" type="perspective" color="#974706" opacity=".5" offset="1pt" offset2="-3pt"/>
            <v:textbox style="mso-next-textbox:#_x0000_s1039">
              <w:txbxContent>
                <w:p w:rsidR="0010626B" w:rsidRDefault="0010626B" w:rsidP="005D3511">
                  <w:pPr>
                    <w:jc w:val="center"/>
                  </w:pPr>
                  <w:r>
                    <w:t>EC form is revised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40" type="#_x0000_t118" style="position:absolute;margin-left:263.25pt;margin-top:24.4pt;width:1in;height:51.7pt;z-index:251646976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40">
              <w:txbxContent>
                <w:p w:rsidR="0010626B" w:rsidRDefault="0010626B" w:rsidP="005D3511">
                  <w:pPr>
                    <w:jc w:val="center"/>
                  </w:pPr>
                  <w:r>
                    <w:t>Protocol is revised</w:t>
                  </w:r>
                </w:p>
              </w:txbxContent>
            </v:textbox>
          </v:shape>
        </w:pict>
      </w:r>
    </w:p>
    <w:p w:rsidR="0010626B" w:rsidRDefault="0010626B" w:rsidP="007A04B7">
      <w:pPr>
        <w:tabs>
          <w:tab w:val="left" w:pos="6510"/>
        </w:tabs>
      </w:pPr>
      <w:r>
        <w:rPr>
          <w:noProof/>
        </w:rPr>
        <w:pict>
          <v:rect id="_x0000_s1041" style="position:absolute;margin-left:-9pt;margin-top:392.7pt;width:126pt;height:24pt;z-index:251675648" strokecolor="#fabf8f" strokeweight="1pt">
            <v:fill color2="#fbd4b4" focusposition="1" focussize="" focus="100%" type="gradient"/>
            <v:shadow on="t" type="perspective" color="#974706" opacity=".5" offset="1pt" offset2="-3pt"/>
            <v:textbox style="mso-next-textbox:#_x0000_s1041">
              <w:txbxContent>
                <w:p w:rsidR="0010626B" w:rsidRDefault="0010626B">
                  <w:r>
                    <w:t>Data Management/IT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-9pt;margin-top:416.7pt;width:126pt;height:24pt;z-index:251676672" strokecolor="#c2d69b" strokeweight="1pt">
            <v:fill color2="#d6e3bc" focusposition="1" focussize="" focus="100%" type="gradient"/>
            <v:shadow on="t" type="perspective" color="#4e6128" opacity=".5" offset="1pt" offset2="-3pt"/>
            <v:textbox style="mso-next-textbox:#_x0000_s1042">
              <w:txbxContent>
                <w:p w:rsidR="0010626B" w:rsidRDefault="0010626B">
                  <w:r>
                    <w:t>OPEN Administrator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-9pt;margin-top:368.7pt;width:126pt;height:24pt;z-index:251677696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43">
              <w:txbxContent>
                <w:p w:rsidR="0010626B" w:rsidRPr="00F02D73" w:rsidRDefault="0010626B" w:rsidP="00F02D73">
                  <w:r>
                    <w:t>Protocol Coordination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8.55pt;margin-top:17.7pt;width:26.95pt;height:55.5pt;flip:x;z-index:25165209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55.5pt;margin-top:17.7pt;width:75pt;height:71.1pt;z-index:25165312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374.25pt;margin-top:354.45pt;width:0;height:38.25pt;z-index:251674624" o:connectortype="straight">
            <v:stroke endarrow="block"/>
          </v:shape>
        </w:pict>
      </w:r>
      <w:r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47" type="#_x0000_t122" style="position:absolute;margin-left:286.5pt;margin-top:392.7pt;width:148.5pt;height:90pt;z-index:251660288" fillcolor="#4bacc6" strokecolor="#4bacc6" strokeweight="10pt">
            <v:stroke linestyle="thinThin"/>
            <v:shadow color="#868686"/>
            <v:textbox style="mso-next-textbox:#_x0000_s1047">
              <w:txbxContent>
                <w:p w:rsidR="0010626B" w:rsidRDefault="0010626B" w:rsidP="00124210">
                  <w:pPr>
                    <w:jc w:val="center"/>
                  </w:pPr>
                  <w:r>
                    <w:t>Protocol is activated and enrollments are processed in OPEN</w:t>
                  </w:r>
                </w:p>
                <w:p w:rsidR="0010626B" w:rsidRDefault="0010626B"/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216.75pt;margin-top:315.45pt;width:90pt;height:.75pt;z-index:25167257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78.5pt;margin-top:219.85pt;width:0;height:67.1pt;z-index:25167155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37.25pt;margin-top:219.85pt;width:41.25pt;height:0;z-index:251670528" o:connectortype="straight"/>
        </w:pict>
      </w:r>
      <w:r>
        <w:rPr>
          <w:noProof/>
        </w:rPr>
        <w:pict>
          <v:shape id="_x0000_s1051" type="#_x0000_t32" style="position:absolute;margin-left:1.5pt;margin-top:219.85pt;width:63.75pt;height:0;z-index:25166950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.75pt;margin-top:160.8pt;width:.75pt;height:59.05pt;z-index:251668480" o:connectortype="straight"/>
        </w:pict>
      </w:r>
      <w:r>
        <w:rPr>
          <w:noProof/>
        </w:rPr>
        <w:pict>
          <v:shape id="_x0000_s1053" type="#_x0000_t32" style="position:absolute;margin-left:416.25pt;margin-top:29.7pt;width:24.75pt;height:94.5pt;z-index:25165619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340.5pt;margin-top:29.7pt;width:75.75pt;height:69.75pt;flip:x;z-index:25165516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62pt;margin-top:54.45pt;width:.05pt;height:34.35pt;flip:y;z-index:251654144" o:connectortype="straight">
            <v:stroke endarrow="block"/>
          </v:shape>
        </w:pict>
      </w:r>
      <w:r>
        <w:rPr>
          <w:noProof/>
        </w:rPr>
        <w:pict>
          <v:shape id="_x0000_s1056" type="#_x0000_t109" style="position:absolute;margin-left:105.75pt;margin-top:286.95pt;width:111pt;height:59.25pt;z-index:251641856" strokecolor="#c2d69b" strokeweight="1pt">
            <v:fill color2="#d6e3bc" focusposition="1" focussize="" focus="100%" type="gradient"/>
            <v:shadow on="t" type="perspective" color="#4e6128" opacity=".5" offset="1pt" offset2="-3pt"/>
            <v:textbox style="mso-next-textbox:#_x0000_s1056">
              <w:txbxContent>
                <w:p w:rsidR="0010626B" w:rsidRDefault="0010626B" w:rsidP="005D3511">
                  <w:pPr>
                    <w:jc w:val="center"/>
                  </w:pPr>
                  <w:r>
                    <w:t>Form is downloaded into OPEN by OPEN Administrator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121" style="position:absolute;margin-left:65.25pt;margin-top:190.2pt;width:1in;height:63pt;z-index:251640832" strokecolor="#fabf8f" strokeweight="1pt">
            <v:fill color2="#fbd4b4" focusposition="1" focussize="" focus="100%" type="gradient"/>
            <v:shadow on="t" type="perspective" color="#974706" opacity=".5" offset="1pt" offset2="-3pt"/>
            <v:textbox style="mso-next-textbox:#_x0000_s1057">
              <w:txbxContent>
                <w:p w:rsidR="0010626B" w:rsidRDefault="0010626B">
                  <w:r>
                    <w:t>EC form is loaded in CaDSR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8" type="#_x0000_t4" style="position:absolute;margin-left:386.25pt;margin-top:124.2pt;width:107.25pt;height:95.65pt;z-index:251659264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58">
              <w:txbxContent>
                <w:p w:rsidR="0010626B" w:rsidRDefault="0010626B" w:rsidP="005D3511">
                  <w:pPr>
                    <w:spacing w:after="0" w:line="240" w:lineRule="auto"/>
                    <w:jc w:val="center"/>
                  </w:pPr>
                  <w:r>
                    <w:t>Protocol is</w:t>
                  </w:r>
                </w:p>
                <w:p w:rsidR="0010626B" w:rsidRDefault="0010626B" w:rsidP="005D3511">
                  <w:pPr>
                    <w:spacing w:after="0" w:line="240" w:lineRule="auto"/>
                    <w:jc w:val="center"/>
                  </w:pPr>
                  <w:r>
                    <w:t>Approved</w:t>
                  </w:r>
                </w:p>
                <w:p w:rsidR="0010626B" w:rsidRDefault="0010626B"/>
              </w:txbxContent>
            </v:textbox>
          </v:shape>
        </w:pict>
      </w:r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59" type="#_x0000_t117" style="position:absolute;margin-left:93pt;margin-top:88.8pt;width:123.75pt;height:1in;z-index:251643904" strokecolor="#fabf8f" strokeweight="1pt">
            <v:fill color2="#fbd4b4" focusposition="1" focussize="" focus="100%" type="gradient"/>
            <v:shadow on="t" type="perspective" color="#974706" opacity=".5" offset="1pt" offset2="-3pt"/>
            <v:textbox style="mso-next-textbox:#_x0000_s1059">
              <w:txbxContent>
                <w:p w:rsidR="0010626B" w:rsidRDefault="0010626B" w:rsidP="00514D65">
                  <w:smartTag w:uri="urn:schemas-microsoft-com:office:smarttags" w:element="stockticker">
                    <w:r>
                      <w:t>CDE</w:t>
                    </w:r>
                  </w:smartTag>
                  <w:r>
                    <w:t xml:space="preserve"> review is completed and form is not approved</w:t>
                  </w:r>
                </w:p>
                <w:p w:rsidR="0010626B" w:rsidRDefault="0010626B"/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0" type="#_x0000_t176" style="position:absolute;margin-left:302.25pt;margin-top:99.45pt;width:1in;height:54pt;z-index:251645952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60">
              <w:txbxContent>
                <w:p w:rsidR="0010626B" w:rsidRDefault="0010626B" w:rsidP="005D3511">
                  <w:pPr>
                    <w:jc w:val="center"/>
                  </w:pPr>
                  <w:r>
                    <w:t>Protocol Requires Revisions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118" style="position:absolute;margin-left:-37.5pt;margin-top:69.3pt;width:87.75pt;height:91.5pt;z-index:251642880" strokecolor="#fabf8f" strokeweight="1pt">
            <v:fill color2="#fbd4b4" focusposition="1" focussize="" focus="100%" type="gradient"/>
            <v:shadow on="t" type="perspective" color="#974706" opacity=".5" offset="1pt" offset2="-3pt"/>
            <v:textbox style="mso-next-textbox:#_x0000_s1061">
              <w:txbxContent>
                <w:p w:rsidR="0010626B" w:rsidRDefault="0010626B">
                  <w:smartTag w:uri="urn:schemas-microsoft-com:office:smarttags" w:element="stockticker">
                    <w:r>
                      <w:t>CDE</w:t>
                    </w:r>
                  </w:smartTag>
                  <w:r>
                    <w:t xml:space="preserve"> review is completed and form is approved</w:t>
                  </w:r>
                </w:p>
              </w:txbxContent>
            </v:textbox>
          </v:shape>
        </w:pict>
      </w:r>
    </w:p>
    <w:p w:rsidR="0010626B" w:rsidRPr="00F02D73" w:rsidRDefault="0010626B" w:rsidP="00206728">
      <w:pPr>
        <w:tabs>
          <w:tab w:val="left" w:pos="3960"/>
        </w:tabs>
      </w:pPr>
      <w:r>
        <w:rPr>
          <w:noProof/>
        </w:rPr>
        <w:pict>
          <v:shape id="_x0000_s1062" type="#_x0000_t32" style="position:absolute;margin-left:386.25pt;margin-top:177.5pt;width:34.5pt;height:79.5pt;flip:x;z-index:251673600" o:connectortype="straight">
            <v:stroke endarrow="block"/>
          </v:shape>
        </w:pict>
      </w:r>
      <w:r>
        <w:rPr>
          <w:noProof/>
        </w:rPr>
        <w:pict>
          <v:roundrect id="_x0000_s1063" style="position:absolute;margin-left:306.75pt;margin-top:257pt;width:159pt;height:1in;z-index:251661312" arcsize="10923f" strokecolor="#c2d69b" strokeweight="1pt">
            <v:fill color2="#d6e3bc" focusposition="1" focussize="" focus="100%" type="gradient"/>
            <v:shadow on="t" type="perspective" color="#4e6128" opacity=".5" offset="1pt" offset2="-3pt"/>
            <v:textbox style="mso-next-textbox:#_x0000_s1063">
              <w:txbxContent>
                <w:p w:rsidR="0010626B" w:rsidRDefault="0010626B" w:rsidP="00902956">
                  <w:pPr>
                    <w:jc w:val="center"/>
                  </w:pPr>
                  <w:r>
                    <w:t xml:space="preserve">Form set up completed/edits </w:t>
                  </w:r>
                  <w:r w:rsidRPr="005D3511">
                    <w:t>applied/form</w:t>
                  </w:r>
                  <w:r>
                    <w:t xml:space="preserve"> tested/end to end testing completed in OPEN</w:t>
                  </w:r>
                </w:p>
                <w:p w:rsidR="0010626B" w:rsidRDefault="0010626B"/>
              </w:txbxContent>
            </v:textbox>
          </v:roundrect>
        </w:pict>
      </w:r>
      <w:r>
        <w:rPr>
          <w:noProof/>
        </w:rPr>
        <w:pict>
          <v:shape id="_x0000_s1064" type="#_x0000_t32" style="position:absolute;margin-left:286.5pt;margin-top:98.75pt;width:15.75pt;height:0;flip:x;z-index:251658240" o:connectortype="straight"/>
        </w:pict>
      </w:r>
      <w:r>
        <w:rPr>
          <w:noProof/>
        </w:rPr>
        <w:pict>
          <v:shape id="_x0000_s1065" type="#_x0000_t32" style="position:absolute;margin-left:286.5pt;margin-top:25.2pt;width:0;height:73.55pt;flip:y;z-index:251657216" o:connectortype="straight">
            <v:stroke endarrow="block"/>
          </v:shape>
        </w:pict>
      </w:r>
      <w:r>
        <w:t xml:space="preserve">                                                                               &lt;-----------------</w:t>
      </w:r>
    </w:p>
    <w:sectPr w:rsidR="0010626B" w:rsidRPr="00F02D73" w:rsidSect="001021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26B" w:rsidRDefault="0010626B" w:rsidP="00154CE0">
      <w:pPr>
        <w:spacing w:after="0" w:line="240" w:lineRule="auto"/>
      </w:pPr>
      <w:r>
        <w:separator/>
      </w:r>
    </w:p>
  </w:endnote>
  <w:endnote w:type="continuationSeparator" w:id="0">
    <w:p w:rsidR="0010626B" w:rsidRDefault="0010626B" w:rsidP="0015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26B" w:rsidRDefault="0010626B" w:rsidP="00154CE0">
      <w:pPr>
        <w:spacing w:after="0" w:line="240" w:lineRule="auto"/>
      </w:pPr>
      <w:r>
        <w:separator/>
      </w:r>
    </w:p>
  </w:footnote>
  <w:footnote w:type="continuationSeparator" w:id="0">
    <w:p w:rsidR="0010626B" w:rsidRDefault="0010626B" w:rsidP="00154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6B" w:rsidRPr="00154CE0" w:rsidRDefault="0010626B" w:rsidP="00154CE0">
    <w:pPr>
      <w:pStyle w:val="Header"/>
      <w:jc w:val="center"/>
      <w:rPr>
        <w:sz w:val="24"/>
        <w:szCs w:val="24"/>
      </w:rPr>
    </w:pPr>
    <w:r w:rsidRPr="00154CE0">
      <w:rPr>
        <w:sz w:val="24"/>
        <w:szCs w:val="24"/>
      </w:rPr>
      <w:t>OPEN in the Protocol Process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13699"/>
    <w:multiLevelType w:val="hybridMultilevel"/>
    <w:tmpl w:val="909C1FBC"/>
    <w:lvl w:ilvl="0" w:tplc="510A85E2">
      <w:start w:val="1"/>
      <w:numFmt w:val="bullet"/>
      <w:lvlText w:val="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4B7"/>
    <w:rsid w:val="00000F19"/>
    <w:rsid w:val="00000FFF"/>
    <w:rsid w:val="00004782"/>
    <w:rsid w:val="0000570D"/>
    <w:rsid w:val="000065CA"/>
    <w:rsid w:val="000069BA"/>
    <w:rsid w:val="000069FB"/>
    <w:rsid w:val="00010088"/>
    <w:rsid w:val="00011B00"/>
    <w:rsid w:val="0001342F"/>
    <w:rsid w:val="00014C9D"/>
    <w:rsid w:val="00014D39"/>
    <w:rsid w:val="0001588F"/>
    <w:rsid w:val="000171C9"/>
    <w:rsid w:val="00017636"/>
    <w:rsid w:val="000225AC"/>
    <w:rsid w:val="00025627"/>
    <w:rsid w:val="000259DA"/>
    <w:rsid w:val="000259DB"/>
    <w:rsid w:val="00025B44"/>
    <w:rsid w:val="000260F4"/>
    <w:rsid w:val="000262CB"/>
    <w:rsid w:val="0002670F"/>
    <w:rsid w:val="00027FE2"/>
    <w:rsid w:val="000305A8"/>
    <w:rsid w:val="0003073F"/>
    <w:rsid w:val="00030DB2"/>
    <w:rsid w:val="00031C1F"/>
    <w:rsid w:val="00032E83"/>
    <w:rsid w:val="000330C3"/>
    <w:rsid w:val="00033447"/>
    <w:rsid w:val="0003349A"/>
    <w:rsid w:val="00035545"/>
    <w:rsid w:val="00035E53"/>
    <w:rsid w:val="00037F06"/>
    <w:rsid w:val="000406C0"/>
    <w:rsid w:val="00040FFF"/>
    <w:rsid w:val="00047E35"/>
    <w:rsid w:val="000519A0"/>
    <w:rsid w:val="0005231D"/>
    <w:rsid w:val="00052ED2"/>
    <w:rsid w:val="000553A7"/>
    <w:rsid w:val="000565A3"/>
    <w:rsid w:val="00056802"/>
    <w:rsid w:val="00057820"/>
    <w:rsid w:val="00057F04"/>
    <w:rsid w:val="00061505"/>
    <w:rsid w:val="0006730E"/>
    <w:rsid w:val="00070105"/>
    <w:rsid w:val="00070959"/>
    <w:rsid w:val="00070993"/>
    <w:rsid w:val="00075809"/>
    <w:rsid w:val="000763B2"/>
    <w:rsid w:val="0008073A"/>
    <w:rsid w:val="00081B52"/>
    <w:rsid w:val="00082CBF"/>
    <w:rsid w:val="00083142"/>
    <w:rsid w:val="00083625"/>
    <w:rsid w:val="00083B01"/>
    <w:rsid w:val="000842AC"/>
    <w:rsid w:val="00085025"/>
    <w:rsid w:val="000859BC"/>
    <w:rsid w:val="00090691"/>
    <w:rsid w:val="0009075D"/>
    <w:rsid w:val="00090CB2"/>
    <w:rsid w:val="000916FF"/>
    <w:rsid w:val="00093E6A"/>
    <w:rsid w:val="00094ECE"/>
    <w:rsid w:val="000951CE"/>
    <w:rsid w:val="000957DF"/>
    <w:rsid w:val="000A0311"/>
    <w:rsid w:val="000A0D18"/>
    <w:rsid w:val="000A2E2C"/>
    <w:rsid w:val="000A5B0D"/>
    <w:rsid w:val="000B02BD"/>
    <w:rsid w:val="000B1603"/>
    <w:rsid w:val="000B198B"/>
    <w:rsid w:val="000B2ADE"/>
    <w:rsid w:val="000B43FD"/>
    <w:rsid w:val="000B5F83"/>
    <w:rsid w:val="000B6E27"/>
    <w:rsid w:val="000C0D1F"/>
    <w:rsid w:val="000C7865"/>
    <w:rsid w:val="000D144E"/>
    <w:rsid w:val="000D160B"/>
    <w:rsid w:val="000D328E"/>
    <w:rsid w:val="000D4841"/>
    <w:rsid w:val="000D67B7"/>
    <w:rsid w:val="000D77F3"/>
    <w:rsid w:val="000E21BB"/>
    <w:rsid w:val="000E4535"/>
    <w:rsid w:val="000E47B9"/>
    <w:rsid w:val="000E49B7"/>
    <w:rsid w:val="000E4AF2"/>
    <w:rsid w:val="000E50A1"/>
    <w:rsid w:val="000E60E1"/>
    <w:rsid w:val="000F3C6A"/>
    <w:rsid w:val="000F3F3B"/>
    <w:rsid w:val="000F7575"/>
    <w:rsid w:val="001003B4"/>
    <w:rsid w:val="001021E3"/>
    <w:rsid w:val="00105C31"/>
    <w:rsid w:val="0010626B"/>
    <w:rsid w:val="00106911"/>
    <w:rsid w:val="0010782A"/>
    <w:rsid w:val="001114E2"/>
    <w:rsid w:val="00115370"/>
    <w:rsid w:val="001157DF"/>
    <w:rsid w:val="00116C9F"/>
    <w:rsid w:val="0011730F"/>
    <w:rsid w:val="00122BFD"/>
    <w:rsid w:val="00123A0A"/>
    <w:rsid w:val="00124210"/>
    <w:rsid w:val="00125724"/>
    <w:rsid w:val="0013056C"/>
    <w:rsid w:val="001310CA"/>
    <w:rsid w:val="001320F6"/>
    <w:rsid w:val="00132D99"/>
    <w:rsid w:val="00134725"/>
    <w:rsid w:val="00136510"/>
    <w:rsid w:val="001400C6"/>
    <w:rsid w:val="00140AC1"/>
    <w:rsid w:val="00143CBC"/>
    <w:rsid w:val="00145346"/>
    <w:rsid w:val="001453FC"/>
    <w:rsid w:val="00147267"/>
    <w:rsid w:val="00147F9C"/>
    <w:rsid w:val="00152319"/>
    <w:rsid w:val="0015347C"/>
    <w:rsid w:val="00154B82"/>
    <w:rsid w:val="00154CE0"/>
    <w:rsid w:val="00155B16"/>
    <w:rsid w:val="0016001D"/>
    <w:rsid w:val="00161726"/>
    <w:rsid w:val="00162DFB"/>
    <w:rsid w:val="001647BD"/>
    <w:rsid w:val="00166738"/>
    <w:rsid w:val="00167110"/>
    <w:rsid w:val="00170A67"/>
    <w:rsid w:val="001715B5"/>
    <w:rsid w:val="001716E1"/>
    <w:rsid w:val="00171B6F"/>
    <w:rsid w:val="00173FB0"/>
    <w:rsid w:val="0017503D"/>
    <w:rsid w:val="00175CB5"/>
    <w:rsid w:val="00180FBF"/>
    <w:rsid w:val="00181B18"/>
    <w:rsid w:val="00182F4C"/>
    <w:rsid w:val="00187824"/>
    <w:rsid w:val="00190A0F"/>
    <w:rsid w:val="001931EF"/>
    <w:rsid w:val="001932AE"/>
    <w:rsid w:val="001939F5"/>
    <w:rsid w:val="00195C4F"/>
    <w:rsid w:val="001964B3"/>
    <w:rsid w:val="001A41A2"/>
    <w:rsid w:val="001A6577"/>
    <w:rsid w:val="001A6630"/>
    <w:rsid w:val="001A7CE9"/>
    <w:rsid w:val="001B0414"/>
    <w:rsid w:val="001B2C33"/>
    <w:rsid w:val="001B4A54"/>
    <w:rsid w:val="001B58E3"/>
    <w:rsid w:val="001B6376"/>
    <w:rsid w:val="001C2612"/>
    <w:rsid w:val="001C32AF"/>
    <w:rsid w:val="001C5AF7"/>
    <w:rsid w:val="001C5D2B"/>
    <w:rsid w:val="001C5EE8"/>
    <w:rsid w:val="001D01AA"/>
    <w:rsid w:val="001D01F3"/>
    <w:rsid w:val="001D074B"/>
    <w:rsid w:val="001D0EA9"/>
    <w:rsid w:val="001D0ED4"/>
    <w:rsid w:val="001D0FDF"/>
    <w:rsid w:val="001D2CF6"/>
    <w:rsid w:val="001D4909"/>
    <w:rsid w:val="001D4AD4"/>
    <w:rsid w:val="001D4BD6"/>
    <w:rsid w:val="001E19F9"/>
    <w:rsid w:val="001E2FC0"/>
    <w:rsid w:val="001E401E"/>
    <w:rsid w:val="001E4874"/>
    <w:rsid w:val="001E4A19"/>
    <w:rsid w:val="001E4E6B"/>
    <w:rsid w:val="001E71AB"/>
    <w:rsid w:val="001E7735"/>
    <w:rsid w:val="001E7D87"/>
    <w:rsid w:val="001F201D"/>
    <w:rsid w:val="001F22D5"/>
    <w:rsid w:val="001F35F1"/>
    <w:rsid w:val="001F4D4F"/>
    <w:rsid w:val="001F50A7"/>
    <w:rsid w:val="001F7183"/>
    <w:rsid w:val="001F7638"/>
    <w:rsid w:val="001F7969"/>
    <w:rsid w:val="001F7CEE"/>
    <w:rsid w:val="00200700"/>
    <w:rsid w:val="00201941"/>
    <w:rsid w:val="00202881"/>
    <w:rsid w:val="00202E22"/>
    <w:rsid w:val="0020504D"/>
    <w:rsid w:val="0020651A"/>
    <w:rsid w:val="00206728"/>
    <w:rsid w:val="00207AAE"/>
    <w:rsid w:val="00207D76"/>
    <w:rsid w:val="00213D1D"/>
    <w:rsid w:val="002144CA"/>
    <w:rsid w:val="002205B5"/>
    <w:rsid w:val="00220F35"/>
    <w:rsid w:val="00222557"/>
    <w:rsid w:val="002231C5"/>
    <w:rsid w:val="00223BEF"/>
    <w:rsid w:val="00225030"/>
    <w:rsid w:val="0023037E"/>
    <w:rsid w:val="00230E0C"/>
    <w:rsid w:val="002332F4"/>
    <w:rsid w:val="002342B9"/>
    <w:rsid w:val="00234A88"/>
    <w:rsid w:val="00235178"/>
    <w:rsid w:val="00236AFF"/>
    <w:rsid w:val="00237E92"/>
    <w:rsid w:val="00237F7D"/>
    <w:rsid w:val="00240016"/>
    <w:rsid w:val="00241C96"/>
    <w:rsid w:val="00242EA0"/>
    <w:rsid w:val="002468B1"/>
    <w:rsid w:val="00247A7E"/>
    <w:rsid w:val="002501E0"/>
    <w:rsid w:val="002528B7"/>
    <w:rsid w:val="00252BA7"/>
    <w:rsid w:val="00252C8E"/>
    <w:rsid w:val="00255D77"/>
    <w:rsid w:val="0025629B"/>
    <w:rsid w:val="00256664"/>
    <w:rsid w:val="0026162F"/>
    <w:rsid w:val="0026188E"/>
    <w:rsid w:val="002623FB"/>
    <w:rsid w:val="00262E67"/>
    <w:rsid w:val="00265155"/>
    <w:rsid w:val="00266F0E"/>
    <w:rsid w:val="002702C6"/>
    <w:rsid w:val="00272028"/>
    <w:rsid w:val="0027340F"/>
    <w:rsid w:val="0027543D"/>
    <w:rsid w:val="00276DDD"/>
    <w:rsid w:val="0027721E"/>
    <w:rsid w:val="00277608"/>
    <w:rsid w:val="00280FAF"/>
    <w:rsid w:val="00281BA2"/>
    <w:rsid w:val="002824CC"/>
    <w:rsid w:val="00283FB3"/>
    <w:rsid w:val="00284A9F"/>
    <w:rsid w:val="002857BC"/>
    <w:rsid w:val="0029047E"/>
    <w:rsid w:val="002908F1"/>
    <w:rsid w:val="00290AE8"/>
    <w:rsid w:val="0029262A"/>
    <w:rsid w:val="002938E8"/>
    <w:rsid w:val="00293E0B"/>
    <w:rsid w:val="00297331"/>
    <w:rsid w:val="002978D1"/>
    <w:rsid w:val="00297B96"/>
    <w:rsid w:val="002A06B2"/>
    <w:rsid w:val="002A082F"/>
    <w:rsid w:val="002A3CE2"/>
    <w:rsid w:val="002A3F2B"/>
    <w:rsid w:val="002A4D8D"/>
    <w:rsid w:val="002A6DC2"/>
    <w:rsid w:val="002A6DEC"/>
    <w:rsid w:val="002A72D7"/>
    <w:rsid w:val="002B3A98"/>
    <w:rsid w:val="002B533F"/>
    <w:rsid w:val="002B7547"/>
    <w:rsid w:val="002B7BE5"/>
    <w:rsid w:val="002B7E4E"/>
    <w:rsid w:val="002C4DD9"/>
    <w:rsid w:val="002C5A57"/>
    <w:rsid w:val="002C6989"/>
    <w:rsid w:val="002C6A11"/>
    <w:rsid w:val="002D4E5C"/>
    <w:rsid w:val="002D7E58"/>
    <w:rsid w:val="002E20BF"/>
    <w:rsid w:val="002E487B"/>
    <w:rsid w:val="002E6B55"/>
    <w:rsid w:val="002E6E64"/>
    <w:rsid w:val="002E7AEB"/>
    <w:rsid w:val="002F060C"/>
    <w:rsid w:val="002F5124"/>
    <w:rsid w:val="002F5493"/>
    <w:rsid w:val="002F558E"/>
    <w:rsid w:val="002F6430"/>
    <w:rsid w:val="002F7601"/>
    <w:rsid w:val="002F7B0A"/>
    <w:rsid w:val="003015D5"/>
    <w:rsid w:val="00301D6E"/>
    <w:rsid w:val="00302799"/>
    <w:rsid w:val="003135C8"/>
    <w:rsid w:val="00316970"/>
    <w:rsid w:val="00320665"/>
    <w:rsid w:val="003208CA"/>
    <w:rsid w:val="00320AED"/>
    <w:rsid w:val="00321C04"/>
    <w:rsid w:val="00322658"/>
    <w:rsid w:val="003236D5"/>
    <w:rsid w:val="00325ECA"/>
    <w:rsid w:val="00327275"/>
    <w:rsid w:val="003326CA"/>
    <w:rsid w:val="00332DBC"/>
    <w:rsid w:val="003340AF"/>
    <w:rsid w:val="0033422F"/>
    <w:rsid w:val="00334C85"/>
    <w:rsid w:val="003363EE"/>
    <w:rsid w:val="00337647"/>
    <w:rsid w:val="003420B6"/>
    <w:rsid w:val="00345CB8"/>
    <w:rsid w:val="00350069"/>
    <w:rsid w:val="00350DA0"/>
    <w:rsid w:val="00352963"/>
    <w:rsid w:val="00353696"/>
    <w:rsid w:val="0035440D"/>
    <w:rsid w:val="00356E38"/>
    <w:rsid w:val="003603EE"/>
    <w:rsid w:val="00361DE6"/>
    <w:rsid w:val="00363E4E"/>
    <w:rsid w:val="003704B3"/>
    <w:rsid w:val="003733D3"/>
    <w:rsid w:val="0037579A"/>
    <w:rsid w:val="00376BAB"/>
    <w:rsid w:val="00376CDA"/>
    <w:rsid w:val="00380739"/>
    <w:rsid w:val="003807FF"/>
    <w:rsid w:val="00381B03"/>
    <w:rsid w:val="0038402C"/>
    <w:rsid w:val="003864FE"/>
    <w:rsid w:val="00386AA0"/>
    <w:rsid w:val="003871B5"/>
    <w:rsid w:val="00387767"/>
    <w:rsid w:val="00387C01"/>
    <w:rsid w:val="00390429"/>
    <w:rsid w:val="003979DE"/>
    <w:rsid w:val="00397D3F"/>
    <w:rsid w:val="003A0253"/>
    <w:rsid w:val="003A1B1D"/>
    <w:rsid w:val="003A7622"/>
    <w:rsid w:val="003B1196"/>
    <w:rsid w:val="003B3984"/>
    <w:rsid w:val="003B3FC0"/>
    <w:rsid w:val="003C08B3"/>
    <w:rsid w:val="003C138C"/>
    <w:rsid w:val="003C4286"/>
    <w:rsid w:val="003C439C"/>
    <w:rsid w:val="003C5D18"/>
    <w:rsid w:val="003C63FE"/>
    <w:rsid w:val="003C6FF2"/>
    <w:rsid w:val="003C7739"/>
    <w:rsid w:val="003D163E"/>
    <w:rsid w:val="003D7A4D"/>
    <w:rsid w:val="003E1A48"/>
    <w:rsid w:val="003E36C6"/>
    <w:rsid w:val="003E386D"/>
    <w:rsid w:val="003F1CFA"/>
    <w:rsid w:val="003F3264"/>
    <w:rsid w:val="003F5699"/>
    <w:rsid w:val="003F5906"/>
    <w:rsid w:val="003F7B01"/>
    <w:rsid w:val="004009F8"/>
    <w:rsid w:val="00400D79"/>
    <w:rsid w:val="00401DF8"/>
    <w:rsid w:val="004026FA"/>
    <w:rsid w:val="004036BA"/>
    <w:rsid w:val="00405477"/>
    <w:rsid w:val="0040589F"/>
    <w:rsid w:val="00405E77"/>
    <w:rsid w:val="0040607E"/>
    <w:rsid w:val="00406121"/>
    <w:rsid w:val="004073B0"/>
    <w:rsid w:val="0041192B"/>
    <w:rsid w:val="00411D3D"/>
    <w:rsid w:val="00413680"/>
    <w:rsid w:val="00414280"/>
    <w:rsid w:val="00415830"/>
    <w:rsid w:val="00420E89"/>
    <w:rsid w:val="00421866"/>
    <w:rsid w:val="00421DCA"/>
    <w:rsid w:val="00421FA0"/>
    <w:rsid w:val="004252A0"/>
    <w:rsid w:val="0042722F"/>
    <w:rsid w:val="004325F0"/>
    <w:rsid w:val="00432C1A"/>
    <w:rsid w:val="00434C20"/>
    <w:rsid w:val="004356A2"/>
    <w:rsid w:val="004359F1"/>
    <w:rsid w:val="004368BE"/>
    <w:rsid w:val="00437F6B"/>
    <w:rsid w:val="00440278"/>
    <w:rsid w:val="00442B37"/>
    <w:rsid w:val="00442BBB"/>
    <w:rsid w:val="0044321B"/>
    <w:rsid w:val="00443E6A"/>
    <w:rsid w:val="00444653"/>
    <w:rsid w:val="004449E9"/>
    <w:rsid w:val="004450B2"/>
    <w:rsid w:val="004451B7"/>
    <w:rsid w:val="004458CE"/>
    <w:rsid w:val="004460D8"/>
    <w:rsid w:val="004468AB"/>
    <w:rsid w:val="004472C2"/>
    <w:rsid w:val="00447E0E"/>
    <w:rsid w:val="00447EEC"/>
    <w:rsid w:val="00450171"/>
    <w:rsid w:val="00450C3C"/>
    <w:rsid w:val="00451461"/>
    <w:rsid w:val="00451AB9"/>
    <w:rsid w:val="0045295C"/>
    <w:rsid w:val="00453729"/>
    <w:rsid w:val="00454823"/>
    <w:rsid w:val="004561B3"/>
    <w:rsid w:val="00461CA1"/>
    <w:rsid w:val="00462502"/>
    <w:rsid w:val="0046254E"/>
    <w:rsid w:val="004663BB"/>
    <w:rsid w:val="00466E7C"/>
    <w:rsid w:val="00470A98"/>
    <w:rsid w:val="0047321B"/>
    <w:rsid w:val="00473A7E"/>
    <w:rsid w:val="00473B77"/>
    <w:rsid w:val="0047452E"/>
    <w:rsid w:val="00475CD8"/>
    <w:rsid w:val="0047625C"/>
    <w:rsid w:val="00477C0F"/>
    <w:rsid w:val="00477CD5"/>
    <w:rsid w:val="00480D3B"/>
    <w:rsid w:val="00480F0F"/>
    <w:rsid w:val="004819E9"/>
    <w:rsid w:val="004828C5"/>
    <w:rsid w:val="00484B3B"/>
    <w:rsid w:val="004865AA"/>
    <w:rsid w:val="0049175D"/>
    <w:rsid w:val="00491CD0"/>
    <w:rsid w:val="00491D8E"/>
    <w:rsid w:val="0049221D"/>
    <w:rsid w:val="004963DD"/>
    <w:rsid w:val="004A1530"/>
    <w:rsid w:val="004A343D"/>
    <w:rsid w:val="004A4C02"/>
    <w:rsid w:val="004A5989"/>
    <w:rsid w:val="004A7A67"/>
    <w:rsid w:val="004B1B8F"/>
    <w:rsid w:val="004B1BF7"/>
    <w:rsid w:val="004B5E3E"/>
    <w:rsid w:val="004B6B56"/>
    <w:rsid w:val="004B6FAF"/>
    <w:rsid w:val="004C0163"/>
    <w:rsid w:val="004C0507"/>
    <w:rsid w:val="004C070F"/>
    <w:rsid w:val="004C243A"/>
    <w:rsid w:val="004C2AF9"/>
    <w:rsid w:val="004C3D0A"/>
    <w:rsid w:val="004C45C9"/>
    <w:rsid w:val="004D228B"/>
    <w:rsid w:val="004D296D"/>
    <w:rsid w:val="004D5700"/>
    <w:rsid w:val="004D5ABC"/>
    <w:rsid w:val="004E5F2C"/>
    <w:rsid w:val="004F3FA5"/>
    <w:rsid w:val="004F3FB0"/>
    <w:rsid w:val="004F4C64"/>
    <w:rsid w:val="004F5B67"/>
    <w:rsid w:val="004F7081"/>
    <w:rsid w:val="00501750"/>
    <w:rsid w:val="00502DD2"/>
    <w:rsid w:val="00503B49"/>
    <w:rsid w:val="005042D6"/>
    <w:rsid w:val="00505226"/>
    <w:rsid w:val="00512272"/>
    <w:rsid w:val="0051344C"/>
    <w:rsid w:val="00513B08"/>
    <w:rsid w:val="005141E9"/>
    <w:rsid w:val="00514D65"/>
    <w:rsid w:val="00517493"/>
    <w:rsid w:val="0052050C"/>
    <w:rsid w:val="005206E4"/>
    <w:rsid w:val="00520C2D"/>
    <w:rsid w:val="00521B7F"/>
    <w:rsid w:val="0052274A"/>
    <w:rsid w:val="00522C87"/>
    <w:rsid w:val="00523CCB"/>
    <w:rsid w:val="00524361"/>
    <w:rsid w:val="00531BBC"/>
    <w:rsid w:val="00532862"/>
    <w:rsid w:val="0053361E"/>
    <w:rsid w:val="00533C0F"/>
    <w:rsid w:val="00533DD4"/>
    <w:rsid w:val="00537375"/>
    <w:rsid w:val="00541B75"/>
    <w:rsid w:val="00542AAA"/>
    <w:rsid w:val="00543017"/>
    <w:rsid w:val="005433FC"/>
    <w:rsid w:val="00545021"/>
    <w:rsid w:val="005464EE"/>
    <w:rsid w:val="00546DD7"/>
    <w:rsid w:val="00547F34"/>
    <w:rsid w:val="005526E1"/>
    <w:rsid w:val="005537A3"/>
    <w:rsid w:val="00557F79"/>
    <w:rsid w:val="00560707"/>
    <w:rsid w:val="00562AD2"/>
    <w:rsid w:val="00562B26"/>
    <w:rsid w:val="00562B32"/>
    <w:rsid w:val="00566F46"/>
    <w:rsid w:val="00570E84"/>
    <w:rsid w:val="005761E5"/>
    <w:rsid w:val="005774F6"/>
    <w:rsid w:val="00582E73"/>
    <w:rsid w:val="00582FDB"/>
    <w:rsid w:val="00583FCD"/>
    <w:rsid w:val="0058444F"/>
    <w:rsid w:val="00585424"/>
    <w:rsid w:val="00587B9F"/>
    <w:rsid w:val="00591229"/>
    <w:rsid w:val="005943D1"/>
    <w:rsid w:val="00596082"/>
    <w:rsid w:val="00596294"/>
    <w:rsid w:val="00597EE5"/>
    <w:rsid w:val="005A0C41"/>
    <w:rsid w:val="005A0D68"/>
    <w:rsid w:val="005A3595"/>
    <w:rsid w:val="005A4998"/>
    <w:rsid w:val="005A4DE6"/>
    <w:rsid w:val="005A6B1A"/>
    <w:rsid w:val="005A6B87"/>
    <w:rsid w:val="005B01FB"/>
    <w:rsid w:val="005B03BD"/>
    <w:rsid w:val="005B0B0A"/>
    <w:rsid w:val="005B1E24"/>
    <w:rsid w:val="005B4D38"/>
    <w:rsid w:val="005B5838"/>
    <w:rsid w:val="005B76D6"/>
    <w:rsid w:val="005B7DD1"/>
    <w:rsid w:val="005C6BCE"/>
    <w:rsid w:val="005C768B"/>
    <w:rsid w:val="005D2201"/>
    <w:rsid w:val="005D3511"/>
    <w:rsid w:val="005D4803"/>
    <w:rsid w:val="005D645B"/>
    <w:rsid w:val="005D6CD3"/>
    <w:rsid w:val="005E07A2"/>
    <w:rsid w:val="005E130C"/>
    <w:rsid w:val="005E1BC0"/>
    <w:rsid w:val="005E2056"/>
    <w:rsid w:val="005E4A4A"/>
    <w:rsid w:val="005E7D4C"/>
    <w:rsid w:val="005F0CE0"/>
    <w:rsid w:val="005F1EA8"/>
    <w:rsid w:val="005F37C3"/>
    <w:rsid w:val="0060077D"/>
    <w:rsid w:val="00603C15"/>
    <w:rsid w:val="00606AA6"/>
    <w:rsid w:val="0060720F"/>
    <w:rsid w:val="006072C5"/>
    <w:rsid w:val="0061014A"/>
    <w:rsid w:val="006108ED"/>
    <w:rsid w:val="00613332"/>
    <w:rsid w:val="006135E3"/>
    <w:rsid w:val="006141B3"/>
    <w:rsid w:val="006147F7"/>
    <w:rsid w:val="006148C1"/>
    <w:rsid w:val="00614E52"/>
    <w:rsid w:val="006207C0"/>
    <w:rsid w:val="00620B13"/>
    <w:rsid w:val="006219CC"/>
    <w:rsid w:val="0062222B"/>
    <w:rsid w:val="00622A24"/>
    <w:rsid w:val="00625BF5"/>
    <w:rsid w:val="00626B76"/>
    <w:rsid w:val="006270EE"/>
    <w:rsid w:val="006333C8"/>
    <w:rsid w:val="006338BA"/>
    <w:rsid w:val="006342A1"/>
    <w:rsid w:val="0063483E"/>
    <w:rsid w:val="00634B2B"/>
    <w:rsid w:val="00636716"/>
    <w:rsid w:val="00636CFA"/>
    <w:rsid w:val="00636FEA"/>
    <w:rsid w:val="00640701"/>
    <w:rsid w:val="006420E6"/>
    <w:rsid w:val="006456F7"/>
    <w:rsid w:val="006458C4"/>
    <w:rsid w:val="00647BCC"/>
    <w:rsid w:val="00650545"/>
    <w:rsid w:val="0065263C"/>
    <w:rsid w:val="00653200"/>
    <w:rsid w:val="0065326E"/>
    <w:rsid w:val="0065694C"/>
    <w:rsid w:val="0065716B"/>
    <w:rsid w:val="006633AE"/>
    <w:rsid w:val="00665A11"/>
    <w:rsid w:val="0067154A"/>
    <w:rsid w:val="00672B73"/>
    <w:rsid w:val="0067506B"/>
    <w:rsid w:val="006763AD"/>
    <w:rsid w:val="006764CE"/>
    <w:rsid w:val="006800B5"/>
    <w:rsid w:val="00683ACB"/>
    <w:rsid w:val="00685E0E"/>
    <w:rsid w:val="006869D8"/>
    <w:rsid w:val="00686AED"/>
    <w:rsid w:val="00693125"/>
    <w:rsid w:val="006949F7"/>
    <w:rsid w:val="0069753E"/>
    <w:rsid w:val="006A1198"/>
    <w:rsid w:val="006A1C99"/>
    <w:rsid w:val="006A2290"/>
    <w:rsid w:val="006A2738"/>
    <w:rsid w:val="006A2800"/>
    <w:rsid w:val="006A465F"/>
    <w:rsid w:val="006A47EF"/>
    <w:rsid w:val="006A6BDD"/>
    <w:rsid w:val="006A6D7A"/>
    <w:rsid w:val="006A6D99"/>
    <w:rsid w:val="006A7AEB"/>
    <w:rsid w:val="006B198F"/>
    <w:rsid w:val="006B2459"/>
    <w:rsid w:val="006B27A7"/>
    <w:rsid w:val="006B427D"/>
    <w:rsid w:val="006B5B45"/>
    <w:rsid w:val="006B6C11"/>
    <w:rsid w:val="006C02CD"/>
    <w:rsid w:val="006C1589"/>
    <w:rsid w:val="006C1FCF"/>
    <w:rsid w:val="006C3917"/>
    <w:rsid w:val="006C66B2"/>
    <w:rsid w:val="006C6BC2"/>
    <w:rsid w:val="006C72B9"/>
    <w:rsid w:val="006C7D79"/>
    <w:rsid w:val="006D1B8D"/>
    <w:rsid w:val="006D51D9"/>
    <w:rsid w:val="006D7B5D"/>
    <w:rsid w:val="006E379B"/>
    <w:rsid w:val="006E40E3"/>
    <w:rsid w:val="006E5392"/>
    <w:rsid w:val="006E5B8B"/>
    <w:rsid w:val="006E63C0"/>
    <w:rsid w:val="006F19F6"/>
    <w:rsid w:val="006F1E49"/>
    <w:rsid w:val="006F2A55"/>
    <w:rsid w:val="006F2B7D"/>
    <w:rsid w:val="006F4526"/>
    <w:rsid w:val="006F77C1"/>
    <w:rsid w:val="007024FD"/>
    <w:rsid w:val="007029DB"/>
    <w:rsid w:val="00703F5D"/>
    <w:rsid w:val="00711B73"/>
    <w:rsid w:val="00712CA1"/>
    <w:rsid w:val="00712FB1"/>
    <w:rsid w:val="0071474B"/>
    <w:rsid w:val="00715892"/>
    <w:rsid w:val="00716018"/>
    <w:rsid w:val="00716AEA"/>
    <w:rsid w:val="00717398"/>
    <w:rsid w:val="00720EA4"/>
    <w:rsid w:val="007244AC"/>
    <w:rsid w:val="00724B47"/>
    <w:rsid w:val="00725A9C"/>
    <w:rsid w:val="00726396"/>
    <w:rsid w:val="00726D30"/>
    <w:rsid w:val="0073140F"/>
    <w:rsid w:val="00733282"/>
    <w:rsid w:val="00733F78"/>
    <w:rsid w:val="00737E16"/>
    <w:rsid w:val="00740918"/>
    <w:rsid w:val="00740A9B"/>
    <w:rsid w:val="00740D3F"/>
    <w:rsid w:val="0074195D"/>
    <w:rsid w:val="0074492E"/>
    <w:rsid w:val="00745F82"/>
    <w:rsid w:val="0074631F"/>
    <w:rsid w:val="00746577"/>
    <w:rsid w:val="0074657F"/>
    <w:rsid w:val="007467E3"/>
    <w:rsid w:val="007469D8"/>
    <w:rsid w:val="007470EA"/>
    <w:rsid w:val="0074765E"/>
    <w:rsid w:val="00750083"/>
    <w:rsid w:val="0075361A"/>
    <w:rsid w:val="0075465A"/>
    <w:rsid w:val="00754B1F"/>
    <w:rsid w:val="007552F2"/>
    <w:rsid w:val="00756193"/>
    <w:rsid w:val="00756468"/>
    <w:rsid w:val="00757F4B"/>
    <w:rsid w:val="00763740"/>
    <w:rsid w:val="007665EB"/>
    <w:rsid w:val="0077309A"/>
    <w:rsid w:val="0077737D"/>
    <w:rsid w:val="00780620"/>
    <w:rsid w:val="00780DE6"/>
    <w:rsid w:val="007811DD"/>
    <w:rsid w:val="00782378"/>
    <w:rsid w:val="00783679"/>
    <w:rsid w:val="007838D6"/>
    <w:rsid w:val="0078394B"/>
    <w:rsid w:val="007851D4"/>
    <w:rsid w:val="007867DD"/>
    <w:rsid w:val="007869BC"/>
    <w:rsid w:val="00787620"/>
    <w:rsid w:val="00787DCE"/>
    <w:rsid w:val="0079190A"/>
    <w:rsid w:val="007923ED"/>
    <w:rsid w:val="00792469"/>
    <w:rsid w:val="007937FC"/>
    <w:rsid w:val="007960EE"/>
    <w:rsid w:val="00796D49"/>
    <w:rsid w:val="007A04B7"/>
    <w:rsid w:val="007A0E53"/>
    <w:rsid w:val="007A1B14"/>
    <w:rsid w:val="007A1D59"/>
    <w:rsid w:val="007A23C9"/>
    <w:rsid w:val="007A2889"/>
    <w:rsid w:val="007A34A7"/>
    <w:rsid w:val="007A4435"/>
    <w:rsid w:val="007A6A9F"/>
    <w:rsid w:val="007A6BCF"/>
    <w:rsid w:val="007A6D3B"/>
    <w:rsid w:val="007A77FB"/>
    <w:rsid w:val="007B6583"/>
    <w:rsid w:val="007B6C6C"/>
    <w:rsid w:val="007C0375"/>
    <w:rsid w:val="007C0999"/>
    <w:rsid w:val="007C6CC3"/>
    <w:rsid w:val="007E0347"/>
    <w:rsid w:val="007E0A7D"/>
    <w:rsid w:val="007E0DC8"/>
    <w:rsid w:val="007E1953"/>
    <w:rsid w:val="007E340A"/>
    <w:rsid w:val="007E7F8E"/>
    <w:rsid w:val="007F07F9"/>
    <w:rsid w:val="007F4345"/>
    <w:rsid w:val="007F681D"/>
    <w:rsid w:val="007F74FE"/>
    <w:rsid w:val="00801461"/>
    <w:rsid w:val="0080180B"/>
    <w:rsid w:val="00802FAD"/>
    <w:rsid w:val="008043C8"/>
    <w:rsid w:val="008049A6"/>
    <w:rsid w:val="00805A8B"/>
    <w:rsid w:val="00807038"/>
    <w:rsid w:val="0081051A"/>
    <w:rsid w:val="008132A9"/>
    <w:rsid w:val="0081514F"/>
    <w:rsid w:val="00820078"/>
    <w:rsid w:val="00821532"/>
    <w:rsid w:val="008237E1"/>
    <w:rsid w:val="00823C6A"/>
    <w:rsid w:val="00824606"/>
    <w:rsid w:val="0082533E"/>
    <w:rsid w:val="00833552"/>
    <w:rsid w:val="00833B5C"/>
    <w:rsid w:val="00833BB1"/>
    <w:rsid w:val="00836F95"/>
    <w:rsid w:val="00837482"/>
    <w:rsid w:val="00840F5D"/>
    <w:rsid w:val="008418F7"/>
    <w:rsid w:val="00843413"/>
    <w:rsid w:val="0084356D"/>
    <w:rsid w:val="008447DB"/>
    <w:rsid w:val="00844C65"/>
    <w:rsid w:val="008454A0"/>
    <w:rsid w:val="00845C54"/>
    <w:rsid w:val="008520CF"/>
    <w:rsid w:val="008532EF"/>
    <w:rsid w:val="00853D82"/>
    <w:rsid w:val="00854179"/>
    <w:rsid w:val="0085540F"/>
    <w:rsid w:val="00855752"/>
    <w:rsid w:val="0085576F"/>
    <w:rsid w:val="00855D9B"/>
    <w:rsid w:val="0086207E"/>
    <w:rsid w:val="008624DB"/>
    <w:rsid w:val="0086323D"/>
    <w:rsid w:val="00864A05"/>
    <w:rsid w:val="0086608D"/>
    <w:rsid w:val="00867211"/>
    <w:rsid w:val="00867DCC"/>
    <w:rsid w:val="00874472"/>
    <w:rsid w:val="00874D69"/>
    <w:rsid w:val="00875488"/>
    <w:rsid w:val="00876750"/>
    <w:rsid w:val="008767B6"/>
    <w:rsid w:val="008778A9"/>
    <w:rsid w:val="00881E88"/>
    <w:rsid w:val="00883E34"/>
    <w:rsid w:val="00885E11"/>
    <w:rsid w:val="00885F9A"/>
    <w:rsid w:val="008871B1"/>
    <w:rsid w:val="00891ADC"/>
    <w:rsid w:val="00891B63"/>
    <w:rsid w:val="008942AF"/>
    <w:rsid w:val="00895F70"/>
    <w:rsid w:val="008A12AA"/>
    <w:rsid w:val="008A27CA"/>
    <w:rsid w:val="008A4638"/>
    <w:rsid w:val="008B0787"/>
    <w:rsid w:val="008B156A"/>
    <w:rsid w:val="008B1752"/>
    <w:rsid w:val="008B36CE"/>
    <w:rsid w:val="008B498E"/>
    <w:rsid w:val="008B4B41"/>
    <w:rsid w:val="008B5455"/>
    <w:rsid w:val="008C0EDB"/>
    <w:rsid w:val="008C26C3"/>
    <w:rsid w:val="008C2869"/>
    <w:rsid w:val="008C2BE5"/>
    <w:rsid w:val="008C36B9"/>
    <w:rsid w:val="008C36C9"/>
    <w:rsid w:val="008C42E4"/>
    <w:rsid w:val="008C476C"/>
    <w:rsid w:val="008C6285"/>
    <w:rsid w:val="008D0466"/>
    <w:rsid w:val="008D1793"/>
    <w:rsid w:val="008D208C"/>
    <w:rsid w:val="008D281F"/>
    <w:rsid w:val="008D2826"/>
    <w:rsid w:val="008D2D7C"/>
    <w:rsid w:val="008D3D4F"/>
    <w:rsid w:val="008D59FE"/>
    <w:rsid w:val="008D5F68"/>
    <w:rsid w:val="008D6215"/>
    <w:rsid w:val="008D65C2"/>
    <w:rsid w:val="008D7EB8"/>
    <w:rsid w:val="008D7EEE"/>
    <w:rsid w:val="008E0724"/>
    <w:rsid w:val="008E09D7"/>
    <w:rsid w:val="008E0BDF"/>
    <w:rsid w:val="008E1237"/>
    <w:rsid w:val="008E1684"/>
    <w:rsid w:val="008E2E28"/>
    <w:rsid w:val="008E512B"/>
    <w:rsid w:val="008E553C"/>
    <w:rsid w:val="008E7ADE"/>
    <w:rsid w:val="008F103A"/>
    <w:rsid w:val="008F2156"/>
    <w:rsid w:val="008F4CEA"/>
    <w:rsid w:val="008F4F22"/>
    <w:rsid w:val="008F7744"/>
    <w:rsid w:val="00901D0E"/>
    <w:rsid w:val="00902956"/>
    <w:rsid w:val="009033EA"/>
    <w:rsid w:val="00903F93"/>
    <w:rsid w:val="00906FB9"/>
    <w:rsid w:val="009150CC"/>
    <w:rsid w:val="0091586C"/>
    <w:rsid w:val="009208E1"/>
    <w:rsid w:val="00920BBF"/>
    <w:rsid w:val="00921FB0"/>
    <w:rsid w:val="00922033"/>
    <w:rsid w:val="00924E77"/>
    <w:rsid w:val="00925A66"/>
    <w:rsid w:val="0092731D"/>
    <w:rsid w:val="009312E5"/>
    <w:rsid w:val="0093166B"/>
    <w:rsid w:val="00932870"/>
    <w:rsid w:val="009338AD"/>
    <w:rsid w:val="009340B1"/>
    <w:rsid w:val="009344AB"/>
    <w:rsid w:val="00940F76"/>
    <w:rsid w:val="0094263F"/>
    <w:rsid w:val="00942981"/>
    <w:rsid w:val="00943B86"/>
    <w:rsid w:val="00945840"/>
    <w:rsid w:val="00945F97"/>
    <w:rsid w:val="009502B1"/>
    <w:rsid w:val="00951328"/>
    <w:rsid w:val="0095299D"/>
    <w:rsid w:val="00952B71"/>
    <w:rsid w:val="00952BDA"/>
    <w:rsid w:val="00954860"/>
    <w:rsid w:val="00954E96"/>
    <w:rsid w:val="00955A4F"/>
    <w:rsid w:val="00957A80"/>
    <w:rsid w:val="00960522"/>
    <w:rsid w:val="009642AA"/>
    <w:rsid w:val="00965F23"/>
    <w:rsid w:val="009660FE"/>
    <w:rsid w:val="009713EB"/>
    <w:rsid w:val="00971C06"/>
    <w:rsid w:val="00972E57"/>
    <w:rsid w:val="00973A82"/>
    <w:rsid w:val="00973B7C"/>
    <w:rsid w:val="00973E22"/>
    <w:rsid w:val="00973EA8"/>
    <w:rsid w:val="00980B6B"/>
    <w:rsid w:val="009827C4"/>
    <w:rsid w:val="00986245"/>
    <w:rsid w:val="0098746A"/>
    <w:rsid w:val="0099080C"/>
    <w:rsid w:val="00990C66"/>
    <w:rsid w:val="00990CF9"/>
    <w:rsid w:val="00990E69"/>
    <w:rsid w:val="00991BA1"/>
    <w:rsid w:val="00992565"/>
    <w:rsid w:val="009A10E7"/>
    <w:rsid w:val="009A2C8F"/>
    <w:rsid w:val="009A4206"/>
    <w:rsid w:val="009A485F"/>
    <w:rsid w:val="009A73D5"/>
    <w:rsid w:val="009A7FD4"/>
    <w:rsid w:val="009B0648"/>
    <w:rsid w:val="009B0E28"/>
    <w:rsid w:val="009B1734"/>
    <w:rsid w:val="009B3509"/>
    <w:rsid w:val="009B390B"/>
    <w:rsid w:val="009B3A44"/>
    <w:rsid w:val="009B43F7"/>
    <w:rsid w:val="009B51E2"/>
    <w:rsid w:val="009B5D33"/>
    <w:rsid w:val="009C119D"/>
    <w:rsid w:val="009C2F21"/>
    <w:rsid w:val="009C5EC5"/>
    <w:rsid w:val="009C613D"/>
    <w:rsid w:val="009D20E4"/>
    <w:rsid w:val="009D286B"/>
    <w:rsid w:val="009D421B"/>
    <w:rsid w:val="009D457E"/>
    <w:rsid w:val="009D77A8"/>
    <w:rsid w:val="009E560C"/>
    <w:rsid w:val="009E6010"/>
    <w:rsid w:val="009E60CC"/>
    <w:rsid w:val="009E655E"/>
    <w:rsid w:val="009E6710"/>
    <w:rsid w:val="009E6E27"/>
    <w:rsid w:val="009E7847"/>
    <w:rsid w:val="009E7C83"/>
    <w:rsid w:val="009F12D2"/>
    <w:rsid w:val="009F2083"/>
    <w:rsid w:val="009F282E"/>
    <w:rsid w:val="009F49A9"/>
    <w:rsid w:val="009F5349"/>
    <w:rsid w:val="00A00E95"/>
    <w:rsid w:val="00A027AD"/>
    <w:rsid w:val="00A03B7E"/>
    <w:rsid w:val="00A05A5B"/>
    <w:rsid w:val="00A0622B"/>
    <w:rsid w:val="00A10F60"/>
    <w:rsid w:val="00A121FD"/>
    <w:rsid w:val="00A13C10"/>
    <w:rsid w:val="00A13C2C"/>
    <w:rsid w:val="00A1749E"/>
    <w:rsid w:val="00A17958"/>
    <w:rsid w:val="00A204A1"/>
    <w:rsid w:val="00A21EFD"/>
    <w:rsid w:val="00A22D8D"/>
    <w:rsid w:val="00A24AD4"/>
    <w:rsid w:val="00A258EF"/>
    <w:rsid w:val="00A30134"/>
    <w:rsid w:val="00A31803"/>
    <w:rsid w:val="00A34B54"/>
    <w:rsid w:val="00A34EC4"/>
    <w:rsid w:val="00A41D60"/>
    <w:rsid w:val="00A4630A"/>
    <w:rsid w:val="00A476BF"/>
    <w:rsid w:val="00A540B5"/>
    <w:rsid w:val="00A54F10"/>
    <w:rsid w:val="00A54F3E"/>
    <w:rsid w:val="00A553C7"/>
    <w:rsid w:val="00A5608C"/>
    <w:rsid w:val="00A5608F"/>
    <w:rsid w:val="00A5677E"/>
    <w:rsid w:val="00A5796B"/>
    <w:rsid w:val="00A57F7E"/>
    <w:rsid w:val="00A60C9D"/>
    <w:rsid w:val="00A62A5E"/>
    <w:rsid w:val="00A65F45"/>
    <w:rsid w:val="00A6731A"/>
    <w:rsid w:val="00A679DE"/>
    <w:rsid w:val="00A7172B"/>
    <w:rsid w:val="00A72075"/>
    <w:rsid w:val="00A73941"/>
    <w:rsid w:val="00A73B85"/>
    <w:rsid w:val="00A74402"/>
    <w:rsid w:val="00A74E1F"/>
    <w:rsid w:val="00A76A75"/>
    <w:rsid w:val="00A80779"/>
    <w:rsid w:val="00A80E12"/>
    <w:rsid w:val="00A83EEB"/>
    <w:rsid w:val="00A84E5D"/>
    <w:rsid w:val="00A8646D"/>
    <w:rsid w:val="00A86E22"/>
    <w:rsid w:val="00A922E1"/>
    <w:rsid w:val="00A92AA8"/>
    <w:rsid w:val="00A9522F"/>
    <w:rsid w:val="00A9544C"/>
    <w:rsid w:val="00A97B7A"/>
    <w:rsid w:val="00AA0C06"/>
    <w:rsid w:val="00AA3BD6"/>
    <w:rsid w:val="00AA5D8E"/>
    <w:rsid w:val="00AA6885"/>
    <w:rsid w:val="00AB001D"/>
    <w:rsid w:val="00AB2807"/>
    <w:rsid w:val="00AB2E90"/>
    <w:rsid w:val="00AB3303"/>
    <w:rsid w:val="00AB376B"/>
    <w:rsid w:val="00AB483E"/>
    <w:rsid w:val="00AB6410"/>
    <w:rsid w:val="00AB6A2C"/>
    <w:rsid w:val="00AB730C"/>
    <w:rsid w:val="00AC0C97"/>
    <w:rsid w:val="00AC0E7E"/>
    <w:rsid w:val="00AC65E7"/>
    <w:rsid w:val="00AC7F1E"/>
    <w:rsid w:val="00AD47BB"/>
    <w:rsid w:val="00AD6E01"/>
    <w:rsid w:val="00AD72B6"/>
    <w:rsid w:val="00AE14D7"/>
    <w:rsid w:val="00AE241F"/>
    <w:rsid w:val="00AE3002"/>
    <w:rsid w:val="00AE36D4"/>
    <w:rsid w:val="00AE3EF0"/>
    <w:rsid w:val="00AE4056"/>
    <w:rsid w:val="00AE5750"/>
    <w:rsid w:val="00AE604D"/>
    <w:rsid w:val="00AE6C35"/>
    <w:rsid w:val="00AE73DA"/>
    <w:rsid w:val="00AE7C2B"/>
    <w:rsid w:val="00AF2AB0"/>
    <w:rsid w:val="00AF5C50"/>
    <w:rsid w:val="00AF6B18"/>
    <w:rsid w:val="00B009D1"/>
    <w:rsid w:val="00B00B35"/>
    <w:rsid w:val="00B02666"/>
    <w:rsid w:val="00B027A2"/>
    <w:rsid w:val="00B0316A"/>
    <w:rsid w:val="00B0389C"/>
    <w:rsid w:val="00B03B4D"/>
    <w:rsid w:val="00B04705"/>
    <w:rsid w:val="00B05001"/>
    <w:rsid w:val="00B10A32"/>
    <w:rsid w:val="00B13D9B"/>
    <w:rsid w:val="00B1422A"/>
    <w:rsid w:val="00B14780"/>
    <w:rsid w:val="00B15BE7"/>
    <w:rsid w:val="00B178D0"/>
    <w:rsid w:val="00B17AAF"/>
    <w:rsid w:val="00B2157A"/>
    <w:rsid w:val="00B23929"/>
    <w:rsid w:val="00B24D2A"/>
    <w:rsid w:val="00B24E2F"/>
    <w:rsid w:val="00B302B3"/>
    <w:rsid w:val="00B31B10"/>
    <w:rsid w:val="00B3417B"/>
    <w:rsid w:val="00B36326"/>
    <w:rsid w:val="00B36724"/>
    <w:rsid w:val="00B36F9E"/>
    <w:rsid w:val="00B42203"/>
    <w:rsid w:val="00B45F8B"/>
    <w:rsid w:val="00B463D2"/>
    <w:rsid w:val="00B46E69"/>
    <w:rsid w:val="00B52B5E"/>
    <w:rsid w:val="00B52D7E"/>
    <w:rsid w:val="00B5312E"/>
    <w:rsid w:val="00B544AB"/>
    <w:rsid w:val="00B5629D"/>
    <w:rsid w:val="00B57DB7"/>
    <w:rsid w:val="00B60447"/>
    <w:rsid w:val="00B6296B"/>
    <w:rsid w:val="00B65C0B"/>
    <w:rsid w:val="00B67B57"/>
    <w:rsid w:val="00B67C5E"/>
    <w:rsid w:val="00B71D16"/>
    <w:rsid w:val="00B72214"/>
    <w:rsid w:val="00B72403"/>
    <w:rsid w:val="00B72CA5"/>
    <w:rsid w:val="00B74A09"/>
    <w:rsid w:val="00B75E45"/>
    <w:rsid w:val="00B766AF"/>
    <w:rsid w:val="00B83064"/>
    <w:rsid w:val="00B8365E"/>
    <w:rsid w:val="00B83950"/>
    <w:rsid w:val="00B846EE"/>
    <w:rsid w:val="00B90558"/>
    <w:rsid w:val="00B92529"/>
    <w:rsid w:val="00B93EBA"/>
    <w:rsid w:val="00B95596"/>
    <w:rsid w:val="00BA0EFD"/>
    <w:rsid w:val="00BA279E"/>
    <w:rsid w:val="00BA2997"/>
    <w:rsid w:val="00BA2A98"/>
    <w:rsid w:val="00BA3437"/>
    <w:rsid w:val="00BA59A3"/>
    <w:rsid w:val="00BA6C8E"/>
    <w:rsid w:val="00BA7F00"/>
    <w:rsid w:val="00BB3816"/>
    <w:rsid w:val="00BB3FE6"/>
    <w:rsid w:val="00BB73F6"/>
    <w:rsid w:val="00BC2857"/>
    <w:rsid w:val="00BC2C8B"/>
    <w:rsid w:val="00BC3896"/>
    <w:rsid w:val="00BC5727"/>
    <w:rsid w:val="00BC5B80"/>
    <w:rsid w:val="00BD1285"/>
    <w:rsid w:val="00BD2060"/>
    <w:rsid w:val="00BD2E97"/>
    <w:rsid w:val="00BD41EE"/>
    <w:rsid w:val="00BD7086"/>
    <w:rsid w:val="00BE0633"/>
    <w:rsid w:val="00BE0B79"/>
    <w:rsid w:val="00BE20FD"/>
    <w:rsid w:val="00BE4486"/>
    <w:rsid w:val="00BE498F"/>
    <w:rsid w:val="00BE6782"/>
    <w:rsid w:val="00BF2153"/>
    <w:rsid w:val="00BF36CA"/>
    <w:rsid w:val="00BF561E"/>
    <w:rsid w:val="00BF5B98"/>
    <w:rsid w:val="00BF7308"/>
    <w:rsid w:val="00C00BF9"/>
    <w:rsid w:val="00C0294F"/>
    <w:rsid w:val="00C030D9"/>
    <w:rsid w:val="00C035C7"/>
    <w:rsid w:val="00C04D87"/>
    <w:rsid w:val="00C074BE"/>
    <w:rsid w:val="00C07C69"/>
    <w:rsid w:val="00C115B0"/>
    <w:rsid w:val="00C11982"/>
    <w:rsid w:val="00C12DEF"/>
    <w:rsid w:val="00C1329F"/>
    <w:rsid w:val="00C137D3"/>
    <w:rsid w:val="00C15EDD"/>
    <w:rsid w:val="00C166C8"/>
    <w:rsid w:val="00C16EB8"/>
    <w:rsid w:val="00C1763A"/>
    <w:rsid w:val="00C20877"/>
    <w:rsid w:val="00C226D8"/>
    <w:rsid w:val="00C22FE0"/>
    <w:rsid w:val="00C24076"/>
    <w:rsid w:val="00C26D19"/>
    <w:rsid w:val="00C3114D"/>
    <w:rsid w:val="00C31434"/>
    <w:rsid w:val="00C315E0"/>
    <w:rsid w:val="00C31747"/>
    <w:rsid w:val="00C3252D"/>
    <w:rsid w:val="00C332CB"/>
    <w:rsid w:val="00C3466A"/>
    <w:rsid w:val="00C34B69"/>
    <w:rsid w:val="00C36909"/>
    <w:rsid w:val="00C36AA6"/>
    <w:rsid w:val="00C37479"/>
    <w:rsid w:val="00C37954"/>
    <w:rsid w:val="00C4045C"/>
    <w:rsid w:val="00C40906"/>
    <w:rsid w:val="00C40BE2"/>
    <w:rsid w:val="00C424FE"/>
    <w:rsid w:val="00C4400F"/>
    <w:rsid w:val="00C46E39"/>
    <w:rsid w:val="00C47440"/>
    <w:rsid w:val="00C47956"/>
    <w:rsid w:val="00C52538"/>
    <w:rsid w:val="00C52B5E"/>
    <w:rsid w:val="00C52C9E"/>
    <w:rsid w:val="00C56D4C"/>
    <w:rsid w:val="00C57057"/>
    <w:rsid w:val="00C6021D"/>
    <w:rsid w:val="00C63D82"/>
    <w:rsid w:val="00C73D0D"/>
    <w:rsid w:val="00C7404A"/>
    <w:rsid w:val="00C74BA1"/>
    <w:rsid w:val="00C75562"/>
    <w:rsid w:val="00C76B74"/>
    <w:rsid w:val="00C81D8F"/>
    <w:rsid w:val="00C81F8E"/>
    <w:rsid w:val="00C82D49"/>
    <w:rsid w:val="00C837F7"/>
    <w:rsid w:val="00C840E1"/>
    <w:rsid w:val="00C85C53"/>
    <w:rsid w:val="00C90839"/>
    <w:rsid w:val="00C91373"/>
    <w:rsid w:val="00C93BD9"/>
    <w:rsid w:val="00C94939"/>
    <w:rsid w:val="00C95278"/>
    <w:rsid w:val="00C953B5"/>
    <w:rsid w:val="00CA256D"/>
    <w:rsid w:val="00CA2C23"/>
    <w:rsid w:val="00CA45C3"/>
    <w:rsid w:val="00CB0D83"/>
    <w:rsid w:val="00CB0EA5"/>
    <w:rsid w:val="00CB24FE"/>
    <w:rsid w:val="00CB418E"/>
    <w:rsid w:val="00CB49F0"/>
    <w:rsid w:val="00CB5902"/>
    <w:rsid w:val="00CB63B3"/>
    <w:rsid w:val="00CB6938"/>
    <w:rsid w:val="00CC155D"/>
    <w:rsid w:val="00CC3215"/>
    <w:rsid w:val="00CC7CC8"/>
    <w:rsid w:val="00CD0486"/>
    <w:rsid w:val="00CD0BC3"/>
    <w:rsid w:val="00CD11FD"/>
    <w:rsid w:val="00CD1D2A"/>
    <w:rsid w:val="00CD2865"/>
    <w:rsid w:val="00CD2B7A"/>
    <w:rsid w:val="00CD3EC7"/>
    <w:rsid w:val="00CD41DC"/>
    <w:rsid w:val="00CD49FD"/>
    <w:rsid w:val="00CD5044"/>
    <w:rsid w:val="00CD6801"/>
    <w:rsid w:val="00CD7E79"/>
    <w:rsid w:val="00CE1917"/>
    <w:rsid w:val="00CE31CD"/>
    <w:rsid w:val="00CE5FBC"/>
    <w:rsid w:val="00CE6976"/>
    <w:rsid w:val="00CF0265"/>
    <w:rsid w:val="00CF4D40"/>
    <w:rsid w:val="00CF643C"/>
    <w:rsid w:val="00CF6C18"/>
    <w:rsid w:val="00CF7831"/>
    <w:rsid w:val="00D001E6"/>
    <w:rsid w:val="00D0103E"/>
    <w:rsid w:val="00D0336A"/>
    <w:rsid w:val="00D03D6B"/>
    <w:rsid w:val="00D04A44"/>
    <w:rsid w:val="00D04FE2"/>
    <w:rsid w:val="00D067DA"/>
    <w:rsid w:val="00D10259"/>
    <w:rsid w:val="00D119C9"/>
    <w:rsid w:val="00D12309"/>
    <w:rsid w:val="00D13835"/>
    <w:rsid w:val="00D14201"/>
    <w:rsid w:val="00D15FC3"/>
    <w:rsid w:val="00D16F53"/>
    <w:rsid w:val="00D21151"/>
    <w:rsid w:val="00D2170B"/>
    <w:rsid w:val="00D22B5B"/>
    <w:rsid w:val="00D22B7A"/>
    <w:rsid w:val="00D2320B"/>
    <w:rsid w:val="00D24DDD"/>
    <w:rsid w:val="00D27272"/>
    <w:rsid w:val="00D33055"/>
    <w:rsid w:val="00D33FF9"/>
    <w:rsid w:val="00D34D1F"/>
    <w:rsid w:val="00D35461"/>
    <w:rsid w:val="00D36288"/>
    <w:rsid w:val="00D41173"/>
    <w:rsid w:val="00D42193"/>
    <w:rsid w:val="00D42554"/>
    <w:rsid w:val="00D458F4"/>
    <w:rsid w:val="00D50B05"/>
    <w:rsid w:val="00D53035"/>
    <w:rsid w:val="00D53259"/>
    <w:rsid w:val="00D550A9"/>
    <w:rsid w:val="00D556DF"/>
    <w:rsid w:val="00D56415"/>
    <w:rsid w:val="00D606FB"/>
    <w:rsid w:val="00D607A9"/>
    <w:rsid w:val="00D63937"/>
    <w:rsid w:val="00D64B7B"/>
    <w:rsid w:val="00D66172"/>
    <w:rsid w:val="00D72310"/>
    <w:rsid w:val="00D744B7"/>
    <w:rsid w:val="00D74912"/>
    <w:rsid w:val="00D7753F"/>
    <w:rsid w:val="00D7754C"/>
    <w:rsid w:val="00D802D3"/>
    <w:rsid w:val="00D809EE"/>
    <w:rsid w:val="00D82992"/>
    <w:rsid w:val="00D8320F"/>
    <w:rsid w:val="00D840BE"/>
    <w:rsid w:val="00D8489F"/>
    <w:rsid w:val="00D86C2B"/>
    <w:rsid w:val="00D90102"/>
    <w:rsid w:val="00D90D36"/>
    <w:rsid w:val="00D937B7"/>
    <w:rsid w:val="00D96F82"/>
    <w:rsid w:val="00DA1DFB"/>
    <w:rsid w:val="00DA46E4"/>
    <w:rsid w:val="00DA5166"/>
    <w:rsid w:val="00DA54DD"/>
    <w:rsid w:val="00DA5C47"/>
    <w:rsid w:val="00DA7F49"/>
    <w:rsid w:val="00DB7D16"/>
    <w:rsid w:val="00DC4ADB"/>
    <w:rsid w:val="00DC56BB"/>
    <w:rsid w:val="00DC5CEA"/>
    <w:rsid w:val="00DC652C"/>
    <w:rsid w:val="00DC73A2"/>
    <w:rsid w:val="00DD1382"/>
    <w:rsid w:val="00DD26EE"/>
    <w:rsid w:val="00DD38EF"/>
    <w:rsid w:val="00DD4194"/>
    <w:rsid w:val="00DD5C78"/>
    <w:rsid w:val="00DD6188"/>
    <w:rsid w:val="00DE12C9"/>
    <w:rsid w:val="00DE51D0"/>
    <w:rsid w:val="00DE6C0C"/>
    <w:rsid w:val="00DF0D9A"/>
    <w:rsid w:val="00DF2257"/>
    <w:rsid w:val="00DF3EF1"/>
    <w:rsid w:val="00DF4B34"/>
    <w:rsid w:val="00DF6F48"/>
    <w:rsid w:val="00E01F1D"/>
    <w:rsid w:val="00E02922"/>
    <w:rsid w:val="00E057E1"/>
    <w:rsid w:val="00E064CC"/>
    <w:rsid w:val="00E065C1"/>
    <w:rsid w:val="00E07D47"/>
    <w:rsid w:val="00E100B2"/>
    <w:rsid w:val="00E10530"/>
    <w:rsid w:val="00E120E4"/>
    <w:rsid w:val="00E12B72"/>
    <w:rsid w:val="00E1432A"/>
    <w:rsid w:val="00E160B7"/>
    <w:rsid w:val="00E16769"/>
    <w:rsid w:val="00E20FAA"/>
    <w:rsid w:val="00E230CE"/>
    <w:rsid w:val="00E249C6"/>
    <w:rsid w:val="00E24DDF"/>
    <w:rsid w:val="00E25316"/>
    <w:rsid w:val="00E2588D"/>
    <w:rsid w:val="00E274CA"/>
    <w:rsid w:val="00E307F9"/>
    <w:rsid w:val="00E31B6F"/>
    <w:rsid w:val="00E3240E"/>
    <w:rsid w:val="00E33648"/>
    <w:rsid w:val="00E3424F"/>
    <w:rsid w:val="00E3618A"/>
    <w:rsid w:val="00E36466"/>
    <w:rsid w:val="00E36C96"/>
    <w:rsid w:val="00E4011B"/>
    <w:rsid w:val="00E40FA7"/>
    <w:rsid w:val="00E4137D"/>
    <w:rsid w:val="00E424FD"/>
    <w:rsid w:val="00E42E63"/>
    <w:rsid w:val="00E436B8"/>
    <w:rsid w:val="00E4556D"/>
    <w:rsid w:val="00E4577B"/>
    <w:rsid w:val="00E46E8E"/>
    <w:rsid w:val="00E47579"/>
    <w:rsid w:val="00E50506"/>
    <w:rsid w:val="00E50F71"/>
    <w:rsid w:val="00E52148"/>
    <w:rsid w:val="00E5435B"/>
    <w:rsid w:val="00E54742"/>
    <w:rsid w:val="00E56297"/>
    <w:rsid w:val="00E56EB6"/>
    <w:rsid w:val="00E600FB"/>
    <w:rsid w:val="00E62F34"/>
    <w:rsid w:val="00E63030"/>
    <w:rsid w:val="00E64658"/>
    <w:rsid w:val="00E649B3"/>
    <w:rsid w:val="00E64C93"/>
    <w:rsid w:val="00E668F8"/>
    <w:rsid w:val="00E67283"/>
    <w:rsid w:val="00E67477"/>
    <w:rsid w:val="00E70079"/>
    <w:rsid w:val="00E717AC"/>
    <w:rsid w:val="00E724BE"/>
    <w:rsid w:val="00E72B09"/>
    <w:rsid w:val="00E759D4"/>
    <w:rsid w:val="00E77669"/>
    <w:rsid w:val="00E80B5D"/>
    <w:rsid w:val="00E81AB6"/>
    <w:rsid w:val="00E8294E"/>
    <w:rsid w:val="00E847B6"/>
    <w:rsid w:val="00E929CC"/>
    <w:rsid w:val="00E95DB5"/>
    <w:rsid w:val="00E971C3"/>
    <w:rsid w:val="00EA06E1"/>
    <w:rsid w:val="00EA2A0E"/>
    <w:rsid w:val="00EA31A0"/>
    <w:rsid w:val="00EA4504"/>
    <w:rsid w:val="00EA49C4"/>
    <w:rsid w:val="00EA5E2B"/>
    <w:rsid w:val="00EB13BF"/>
    <w:rsid w:val="00EB185A"/>
    <w:rsid w:val="00EB3AC2"/>
    <w:rsid w:val="00EB3F6B"/>
    <w:rsid w:val="00EC0746"/>
    <w:rsid w:val="00EC08F5"/>
    <w:rsid w:val="00EC0FBD"/>
    <w:rsid w:val="00EC259A"/>
    <w:rsid w:val="00EC3130"/>
    <w:rsid w:val="00EC54FA"/>
    <w:rsid w:val="00EC6EC5"/>
    <w:rsid w:val="00ED13B7"/>
    <w:rsid w:val="00ED1C3E"/>
    <w:rsid w:val="00ED2A6F"/>
    <w:rsid w:val="00ED2D6A"/>
    <w:rsid w:val="00ED2D87"/>
    <w:rsid w:val="00ED39FA"/>
    <w:rsid w:val="00ED3D25"/>
    <w:rsid w:val="00ED4CB9"/>
    <w:rsid w:val="00ED5736"/>
    <w:rsid w:val="00ED5B23"/>
    <w:rsid w:val="00ED638E"/>
    <w:rsid w:val="00EE0EB2"/>
    <w:rsid w:val="00EE1798"/>
    <w:rsid w:val="00EE17E7"/>
    <w:rsid w:val="00EE2CFE"/>
    <w:rsid w:val="00EF0A13"/>
    <w:rsid w:val="00EF0FEB"/>
    <w:rsid w:val="00EF2071"/>
    <w:rsid w:val="00EF3A44"/>
    <w:rsid w:val="00EF3CD4"/>
    <w:rsid w:val="00EF3F68"/>
    <w:rsid w:val="00EF420F"/>
    <w:rsid w:val="00EF6EA7"/>
    <w:rsid w:val="00EF777F"/>
    <w:rsid w:val="00EF77DD"/>
    <w:rsid w:val="00F02D73"/>
    <w:rsid w:val="00F03BCF"/>
    <w:rsid w:val="00F061BC"/>
    <w:rsid w:val="00F10435"/>
    <w:rsid w:val="00F1191C"/>
    <w:rsid w:val="00F14EFF"/>
    <w:rsid w:val="00F1672B"/>
    <w:rsid w:val="00F20959"/>
    <w:rsid w:val="00F22253"/>
    <w:rsid w:val="00F22C47"/>
    <w:rsid w:val="00F22C60"/>
    <w:rsid w:val="00F22E06"/>
    <w:rsid w:val="00F24D1B"/>
    <w:rsid w:val="00F2661E"/>
    <w:rsid w:val="00F27BED"/>
    <w:rsid w:val="00F3053C"/>
    <w:rsid w:val="00F30B2C"/>
    <w:rsid w:val="00F30E84"/>
    <w:rsid w:val="00F3143B"/>
    <w:rsid w:val="00F319F4"/>
    <w:rsid w:val="00F354E0"/>
    <w:rsid w:val="00F35595"/>
    <w:rsid w:val="00F3559F"/>
    <w:rsid w:val="00F37D4A"/>
    <w:rsid w:val="00F37F18"/>
    <w:rsid w:val="00F40366"/>
    <w:rsid w:val="00F40379"/>
    <w:rsid w:val="00F403B6"/>
    <w:rsid w:val="00F40B16"/>
    <w:rsid w:val="00F40BC6"/>
    <w:rsid w:val="00F40E51"/>
    <w:rsid w:val="00F417FD"/>
    <w:rsid w:val="00F43D71"/>
    <w:rsid w:val="00F43E36"/>
    <w:rsid w:val="00F447B1"/>
    <w:rsid w:val="00F45AFF"/>
    <w:rsid w:val="00F47DAF"/>
    <w:rsid w:val="00F51D4B"/>
    <w:rsid w:val="00F532D3"/>
    <w:rsid w:val="00F53DFB"/>
    <w:rsid w:val="00F572B9"/>
    <w:rsid w:val="00F620A9"/>
    <w:rsid w:val="00F6427E"/>
    <w:rsid w:val="00F65605"/>
    <w:rsid w:val="00F666FA"/>
    <w:rsid w:val="00F70383"/>
    <w:rsid w:val="00F71494"/>
    <w:rsid w:val="00F732E5"/>
    <w:rsid w:val="00F745F4"/>
    <w:rsid w:val="00F77622"/>
    <w:rsid w:val="00F830F8"/>
    <w:rsid w:val="00F85570"/>
    <w:rsid w:val="00F860AC"/>
    <w:rsid w:val="00F863F9"/>
    <w:rsid w:val="00F86470"/>
    <w:rsid w:val="00F871EA"/>
    <w:rsid w:val="00F918BD"/>
    <w:rsid w:val="00F92264"/>
    <w:rsid w:val="00F93940"/>
    <w:rsid w:val="00F961BC"/>
    <w:rsid w:val="00FA2D36"/>
    <w:rsid w:val="00FA44EE"/>
    <w:rsid w:val="00FA4657"/>
    <w:rsid w:val="00FA65C3"/>
    <w:rsid w:val="00FA6E90"/>
    <w:rsid w:val="00FB067D"/>
    <w:rsid w:val="00FB22D5"/>
    <w:rsid w:val="00FB2745"/>
    <w:rsid w:val="00FB320A"/>
    <w:rsid w:val="00FB3410"/>
    <w:rsid w:val="00FB54AD"/>
    <w:rsid w:val="00FB5A8D"/>
    <w:rsid w:val="00FC0E69"/>
    <w:rsid w:val="00FC4868"/>
    <w:rsid w:val="00FC6ECF"/>
    <w:rsid w:val="00FC758E"/>
    <w:rsid w:val="00FC7AFB"/>
    <w:rsid w:val="00FD0595"/>
    <w:rsid w:val="00FD2AC5"/>
    <w:rsid w:val="00FD3CCE"/>
    <w:rsid w:val="00FD3E84"/>
    <w:rsid w:val="00FD4476"/>
    <w:rsid w:val="00FD5984"/>
    <w:rsid w:val="00FE0ABA"/>
    <w:rsid w:val="00FE259B"/>
    <w:rsid w:val="00FE39E0"/>
    <w:rsid w:val="00FE3C2B"/>
    <w:rsid w:val="00FE43CA"/>
    <w:rsid w:val="00FE4A65"/>
    <w:rsid w:val="00FE5233"/>
    <w:rsid w:val="00FE7243"/>
    <w:rsid w:val="00FE7B12"/>
    <w:rsid w:val="00FF109C"/>
    <w:rsid w:val="00FF32E3"/>
    <w:rsid w:val="00FF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E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54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54CE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54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54CE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24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4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06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22</Words>
  <Characters>126</Characters>
  <Application>Microsoft Office Outlook</Application>
  <DocSecurity>0</DocSecurity>
  <Lines>0</Lines>
  <Paragraphs>0</Paragraphs>
  <ScaleCrop>false</ScaleCrop>
  <Company>Westat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Lucille Patrichuk</dc:creator>
  <cp:keywords/>
  <dc:description/>
  <cp:lastModifiedBy>cnpatel</cp:lastModifiedBy>
  <cp:revision>2</cp:revision>
  <cp:lastPrinted>2009-11-24T18:40:00Z</cp:lastPrinted>
  <dcterms:created xsi:type="dcterms:W3CDTF">2009-12-01T15:01:00Z</dcterms:created>
  <dcterms:modified xsi:type="dcterms:W3CDTF">2009-12-01T15:01:00Z</dcterms:modified>
</cp:coreProperties>
</file>